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 w:displacedByCustomXml="next"/>
    <w:bookmarkEnd w:id="0" w:displacedByCustomXml="next"/>
    <w:sdt>
      <w:sdtPr>
        <w:id w:val="2038385339"/>
        <w:docPartObj>
          <w:docPartGallery w:val="Cover Pages"/>
          <w:docPartUnique/>
        </w:docPartObj>
      </w:sdtPr>
      <w:sdtEndPr>
        <w:rPr>
          <w:b/>
          <w:bCs/>
          <w:noProof/>
        </w:rPr>
      </w:sdtEndPr>
      <w:sdtContent>
        <w:p w:rsidR="00DA2B1F" w:rsidRDefault="00DA2B1F">
          <w:r>
            <w:rPr>
              <w:noProof/>
              <w:lang w:val="en-CA" w:eastAsia="zh-CN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oup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oup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DA2B1F" w:rsidRDefault="00DA2B1F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reef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reef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reef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reef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reef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Text Box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Segoe UI Light" w:eastAsiaTheme="majorEastAsia" w:hAnsi="Segoe UI Light" w:cs="Segoe UI Light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DA2B1F" w:rsidRPr="00B053A4" w:rsidRDefault="0055264D">
                                      <w:pPr>
                                        <w:pStyle w:val="NoSpacing"/>
                                        <w:rPr>
                                          <w:rFonts w:ascii="Segoe UI Light" w:eastAsiaTheme="majorEastAsia" w:hAnsi="Segoe UI Light" w:cs="Segoe UI Light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="Segoe UI Light" w:eastAsiaTheme="majorEastAsia" w:hAnsi="Segoe UI Light" w:cs="Segoe UI Light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TEST DOCUMENTATION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1CADE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DA2B1F" w:rsidRDefault="00D77F8F">
                                      <w:pPr>
                                        <w:pStyle w:val="NoSpacing"/>
                                        <w:spacing w:before="120"/>
                                        <w:rPr>
                                          <w:color w:val="1CADE4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1CADE4" w:themeColor="accent1"/>
                                          <w:sz w:val="36"/>
                                          <w:szCs w:val="36"/>
                                        </w:rPr>
                                        <w:t>COMP 4981 Terminal Processor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">
                    <v:group id="Group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angle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36607b [3122]" stroked="f" strokeweight="1pt">
                        <v:fill color2="#2d5167 [2882]" angle="348" colors="0 #73bfcb;6554f #73bfcb" focus="100%" type="gradient"/>
                        <v:textbox inset="54pt,54pt,1in,5in">
                          <w:txbxContent>
                            <w:p w:rsidR="00DA2B1F" w:rsidRDefault="00DA2B1F">
                              <w:pPr>
                                <w:pStyle w:val="NoSpacing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oup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reeform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reeform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reeform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reeform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reeform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="Segoe UI Light" w:eastAsiaTheme="majorEastAsia" w:hAnsi="Segoe UI Light" w:cs="Segoe UI Light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DA2B1F" w:rsidRPr="00B053A4" w:rsidRDefault="0055264D">
                                <w:pPr>
                                  <w:pStyle w:val="NoSpacing"/>
                                  <w:rPr>
                                    <w:rFonts w:ascii="Segoe UI Light" w:eastAsiaTheme="majorEastAsia" w:hAnsi="Segoe UI Light" w:cs="Segoe UI Light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="Segoe UI Light" w:eastAsiaTheme="majorEastAsia" w:hAnsi="Segoe UI Light" w:cs="Segoe UI Light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TEST DOCUMENTATION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1CADE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DA2B1F" w:rsidRDefault="00D77F8F">
                                <w:pPr>
                                  <w:pStyle w:val="NoSpacing"/>
                                  <w:spacing w:before="120"/>
                                  <w:rPr>
                                    <w:color w:val="1CADE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1CADE4" w:themeColor="accent1"/>
                                    <w:sz w:val="36"/>
                                    <w:szCs w:val="36"/>
                                  </w:rPr>
                                  <w:t>COMP 4981 Terminal Processor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55264D" w:rsidRDefault="00DA2B1F" w:rsidP="00D77F8F">
          <w:pPr>
            <w:rPr>
              <w:noProof/>
            </w:rPr>
          </w:pPr>
          <w:r>
            <w:rPr>
              <w:b/>
              <w:bCs/>
              <w:noProof/>
            </w:rPr>
            <w:br w:type="page"/>
          </w:r>
        </w:p>
      </w:sdtContent>
    </w:sdt>
    <w:p w:rsidR="0055264D" w:rsidRPr="004B65D3" w:rsidRDefault="0055264D" w:rsidP="0055264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5"/>
        <w:gridCol w:w="2059"/>
        <w:gridCol w:w="3201"/>
        <w:gridCol w:w="2256"/>
        <w:gridCol w:w="1069"/>
      </w:tblGrid>
      <w:tr w:rsidR="0055264D" w:rsidTr="00B20E77">
        <w:tc>
          <w:tcPr>
            <w:tcW w:w="765" w:type="dxa"/>
          </w:tcPr>
          <w:p w:rsidR="0055264D" w:rsidRPr="00C731FE" w:rsidRDefault="0055264D" w:rsidP="00453423">
            <w:pPr>
              <w:rPr>
                <w:b/>
                <w:sz w:val="28"/>
                <w:szCs w:val="28"/>
              </w:rPr>
            </w:pPr>
            <w:r w:rsidRPr="00C731FE">
              <w:rPr>
                <w:b/>
                <w:sz w:val="28"/>
                <w:szCs w:val="28"/>
              </w:rPr>
              <w:t>Test #</w:t>
            </w:r>
          </w:p>
        </w:tc>
        <w:tc>
          <w:tcPr>
            <w:tcW w:w="2059" w:type="dxa"/>
          </w:tcPr>
          <w:p w:rsidR="0055264D" w:rsidRPr="00C731FE" w:rsidRDefault="0055264D" w:rsidP="00453423">
            <w:pPr>
              <w:rPr>
                <w:b/>
                <w:sz w:val="28"/>
                <w:szCs w:val="28"/>
              </w:rPr>
            </w:pPr>
            <w:r w:rsidRPr="00C731FE">
              <w:rPr>
                <w:b/>
                <w:sz w:val="28"/>
                <w:szCs w:val="28"/>
              </w:rPr>
              <w:t>Description</w:t>
            </w:r>
          </w:p>
        </w:tc>
        <w:tc>
          <w:tcPr>
            <w:tcW w:w="3201" w:type="dxa"/>
          </w:tcPr>
          <w:p w:rsidR="0055264D" w:rsidRPr="00C731FE" w:rsidRDefault="0055264D" w:rsidP="00453423">
            <w:pPr>
              <w:rPr>
                <w:b/>
                <w:sz w:val="28"/>
                <w:szCs w:val="28"/>
              </w:rPr>
            </w:pPr>
            <w:r w:rsidRPr="00C731FE">
              <w:rPr>
                <w:b/>
                <w:sz w:val="28"/>
                <w:szCs w:val="28"/>
              </w:rPr>
              <w:t>Test Steps</w:t>
            </w:r>
          </w:p>
        </w:tc>
        <w:tc>
          <w:tcPr>
            <w:tcW w:w="2256" w:type="dxa"/>
          </w:tcPr>
          <w:p w:rsidR="0055264D" w:rsidRPr="00C731FE" w:rsidRDefault="0055264D" w:rsidP="00453423">
            <w:pPr>
              <w:rPr>
                <w:b/>
                <w:sz w:val="28"/>
                <w:szCs w:val="28"/>
              </w:rPr>
            </w:pPr>
            <w:r w:rsidRPr="00C731FE">
              <w:rPr>
                <w:b/>
                <w:sz w:val="28"/>
                <w:szCs w:val="28"/>
              </w:rPr>
              <w:t>Expected Result</w:t>
            </w:r>
          </w:p>
        </w:tc>
        <w:tc>
          <w:tcPr>
            <w:tcW w:w="1069" w:type="dxa"/>
          </w:tcPr>
          <w:p w:rsidR="0055264D" w:rsidRPr="00C731FE" w:rsidRDefault="0055264D" w:rsidP="00453423">
            <w:pPr>
              <w:rPr>
                <w:b/>
                <w:sz w:val="28"/>
                <w:szCs w:val="28"/>
              </w:rPr>
            </w:pPr>
            <w:r w:rsidRPr="00C731FE">
              <w:rPr>
                <w:b/>
                <w:sz w:val="28"/>
                <w:szCs w:val="28"/>
              </w:rPr>
              <w:t>Pass / Fail</w:t>
            </w:r>
          </w:p>
        </w:tc>
      </w:tr>
    </w:tbl>
    <w:p w:rsidR="00986438" w:rsidRDefault="0098643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5"/>
        <w:gridCol w:w="2059"/>
        <w:gridCol w:w="3201"/>
        <w:gridCol w:w="2256"/>
        <w:gridCol w:w="1069"/>
      </w:tblGrid>
      <w:tr w:rsidR="0055264D" w:rsidTr="00B20E77">
        <w:trPr>
          <w:trHeight w:val="1853"/>
        </w:trPr>
        <w:tc>
          <w:tcPr>
            <w:tcW w:w="765" w:type="dxa"/>
          </w:tcPr>
          <w:p w:rsidR="0055264D" w:rsidRDefault="0055264D" w:rsidP="00453423">
            <w:r>
              <w:t>1</w:t>
            </w:r>
          </w:p>
        </w:tc>
        <w:tc>
          <w:tcPr>
            <w:tcW w:w="2059" w:type="dxa"/>
          </w:tcPr>
          <w:p w:rsidR="00986438" w:rsidRDefault="00D77F8F" w:rsidP="00453423">
            <w:r>
              <w:t>Normal terminal processes disabled</w:t>
            </w:r>
          </w:p>
          <w:p w:rsidR="00986438" w:rsidRDefault="00986438" w:rsidP="00986438"/>
          <w:p w:rsidR="0055264D" w:rsidRPr="00986438" w:rsidRDefault="0055264D" w:rsidP="00986438">
            <w:pPr>
              <w:jc w:val="center"/>
            </w:pPr>
          </w:p>
        </w:tc>
        <w:tc>
          <w:tcPr>
            <w:tcW w:w="3201" w:type="dxa"/>
          </w:tcPr>
          <w:p w:rsidR="00DE679D" w:rsidRDefault="00DE679D" w:rsidP="00DE679D">
            <w:pPr>
              <w:pStyle w:val="ListParagraph"/>
              <w:numPr>
                <w:ilvl w:val="0"/>
                <w:numId w:val="21"/>
              </w:numPr>
            </w:pPr>
            <w:r>
              <w:t>Start Program</w:t>
            </w:r>
          </w:p>
          <w:p w:rsidR="0055264D" w:rsidRPr="00CE4175" w:rsidRDefault="00D77F8F" w:rsidP="00D77F8F">
            <w:pPr>
              <w:pStyle w:val="ListParagraph"/>
              <w:numPr>
                <w:ilvl w:val="0"/>
                <w:numId w:val="21"/>
              </w:numPr>
            </w:pPr>
            <w:r>
              <w:t>Type ^C, Enter, and ^Z</w:t>
            </w:r>
          </w:p>
        </w:tc>
        <w:tc>
          <w:tcPr>
            <w:tcW w:w="2256" w:type="dxa"/>
          </w:tcPr>
          <w:p w:rsidR="00DE679D" w:rsidRDefault="00D77F8F" w:rsidP="001C292A">
            <w:r>
              <w:t xml:space="preserve">No changes will occur. </w:t>
            </w:r>
          </w:p>
          <w:p w:rsidR="00DE679D" w:rsidRPr="00DE679D" w:rsidRDefault="00DE679D" w:rsidP="001C292A"/>
        </w:tc>
        <w:tc>
          <w:tcPr>
            <w:tcW w:w="1069" w:type="dxa"/>
          </w:tcPr>
          <w:p w:rsidR="0055264D" w:rsidRPr="00C731FE" w:rsidRDefault="0055264D" w:rsidP="00453423">
            <w:r w:rsidRPr="00282F9D">
              <w:rPr>
                <w:b/>
                <w:color w:val="7EC492" w:themeColor="accent5" w:themeTint="99"/>
              </w:rPr>
              <w:t>Pass</w:t>
            </w:r>
          </w:p>
        </w:tc>
      </w:tr>
    </w:tbl>
    <w:p w:rsidR="00B20E77" w:rsidRDefault="00B20E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5"/>
        <w:gridCol w:w="2059"/>
        <w:gridCol w:w="3201"/>
        <w:gridCol w:w="2256"/>
        <w:gridCol w:w="1069"/>
      </w:tblGrid>
      <w:tr w:rsidR="0055264D" w:rsidTr="00B20E77">
        <w:tc>
          <w:tcPr>
            <w:tcW w:w="765" w:type="dxa"/>
          </w:tcPr>
          <w:p w:rsidR="0055264D" w:rsidRDefault="0055264D" w:rsidP="00453423">
            <w:r>
              <w:t>2</w:t>
            </w:r>
          </w:p>
        </w:tc>
        <w:tc>
          <w:tcPr>
            <w:tcW w:w="2059" w:type="dxa"/>
          </w:tcPr>
          <w:p w:rsidR="0055264D" w:rsidRDefault="00D77F8F" w:rsidP="00453423">
            <w:r>
              <w:t>Three processes running</w:t>
            </w:r>
          </w:p>
        </w:tc>
        <w:tc>
          <w:tcPr>
            <w:tcW w:w="3201" w:type="dxa"/>
          </w:tcPr>
          <w:p w:rsidR="00D021C2" w:rsidRDefault="00D021C2" w:rsidP="00CC5638">
            <w:pPr>
              <w:pStyle w:val="ListParagraph"/>
              <w:numPr>
                <w:ilvl w:val="0"/>
                <w:numId w:val="22"/>
              </w:numPr>
            </w:pPr>
            <w:r>
              <w:t>Start Program</w:t>
            </w:r>
          </w:p>
          <w:p w:rsidR="00CC5638" w:rsidRDefault="00CC5638" w:rsidP="00CC5638">
            <w:pPr>
              <w:pStyle w:val="ListParagraph"/>
              <w:numPr>
                <w:ilvl w:val="0"/>
                <w:numId w:val="22"/>
              </w:numPr>
            </w:pPr>
            <w:r>
              <w:t>Open system monitor</w:t>
            </w:r>
          </w:p>
          <w:p w:rsidR="00CC5638" w:rsidRPr="001C292A" w:rsidRDefault="00CC5638" w:rsidP="00CC5638">
            <w:pPr>
              <w:pStyle w:val="ListParagraph"/>
              <w:numPr>
                <w:ilvl w:val="0"/>
                <w:numId w:val="22"/>
              </w:numPr>
            </w:pPr>
            <w:r>
              <w:t>Look for the process Asn1</w:t>
            </w:r>
          </w:p>
        </w:tc>
        <w:tc>
          <w:tcPr>
            <w:tcW w:w="2256" w:type="dxa"/>
          </w:tcPr>
          <w:p w:rsidR="0055264D" w:rsidRDefault="00CC5638" w:rsidP="00453423">
            <w:r>
              <w:t>Should display 3 processes</w:t>
            </w:r>
          </w:p>
          <w:p w:rsidR="001C292A" w:rsidRPr="005E5A52" w:rsidRDefault="001C292A" w:rsidP="00453423">
            <w:pPr>
              <w:rPr>
                <w:b/>
              </w:rPr>
            </w:pPr>
          </w:p>
        </w:tc>
        <w:tc>
          <w:tcPr>
            <w:tcW w:w="1069" w:type="dxa"/>
          </w:tcPr>
          <w:p w:rsidR="0055264D" w:rsidRDefault="0055264D" w:rsidP="00453423">
            <w:r w:rsidRPr="00282F9D">
              <w:rPr>
                <w:b/>
                <w:color w:val="7EC492" w:themeColor="accent5" w:themeTint="99"/>
              </w:rPr>
              <w:t>Pass</w:t>
            </w:r>
          </w:p>
        </w:tc>
      </w:tr>
    </w:tbl>
    <w:p w:rsidR="00B20E77" w:rsidRDefault="00B20E77"/>
    <w:p w:rsidR="0025646B" w:rsidRDefault="0025646B" w:rsidP="00CC5638">
      <w:pPr>
        <w:pStyle w:val="Subtitle"/>
        <w:rPr>
          <w:rStyle w:val="Strong"/>
          <w:color w:val="000000" w:themeColor="text1"/>
        </w:rPr>
      </w:pPr>
      <w:r w:rsidRPr="00D00117">
        <w:rPr>
          <w:rStyle w:val="Strong"/>
          <w:color w:val="000000" w:themeColor="text1"/>
        </w:rPr>
        <w:t>Test Case 2 | Screenshot</w:t>
      </w:r>
    </w:p>
    <w:p w:rsidR="00CD0EA7" w:rsidRPr="00CD0EA7" w:rsidRDefault="00CD0EA7" w:rsidP="00CD0EA7">
      <w:r w:rsidRPr="00CD0EA7">
        <w:rPr>
          <w:noProof/>
          <w:lang w:val="en-CA" w:eastAsia="zh-CN"/>
        </w:rPr>
        <w:drawing>
          <wp:inline distT="0" distB="0" distL="0" distR="0">
            <wp:extent cx="5943600" cy="4118328"/>
            <wp:effectExtent l="0" t="0" r="0" b="0"/>
            <wp:docPr id="2" name="Picture 2" descr="C:\Users\Jerry\Dropbox\BCIT_CST\Term_4\4981\Asn1\screen_shots\tes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erry\Dropbox\BCIT_CST\Term_4\4981\Asn1\screen_shots\test_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18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646B" w:rsidRDefault="0025646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5"/>
        <w:gridCol w:w="2059"/>
        <w:gridCol w:w="3201"/>
        <w:gridCol w:w="2256"/>
        <w:gridCol w:w="1069"/>
      </w:tblGrid>
      <w:tr w:rsidR="0055264D" w:rsidTr="00B20E77">
        <w:trPr>
          <w:trHeight w:val="1439"/>
        </w:trPr>
        <w:tc>
          <w:tcPr>
            <w:tcW w:w="765" w:type="dxa"/>
          </w:tcPr>
          <w:p w:rsidR="0055264D" w:rsidRDefault="0055264D" w:rsidP="00453423">
            <w:r>
              <w:t>3</w:t>
            </w:r>
          </w:p>
        </w:tc>
        <w:tc>
          <w:tcPr>
            <w:tcW w:w="2059" w:type="dxa"/>
          </w:tcPr>
          <w:p w:rsidR="0055264D" w:rsidRDefault="00CC5638" w:rsidP="00453423">
            <w:r>
              <w:t>Each character from keyboard input is echoed on the screen</w:t>
            </w:r>
          </w:p>
          <w:p w:rsidR="001C292A" w:rsidRDefault="001C292A" w:rsidP="00453423"/>
        </w:tc>
        <w:tc>
          <w:tcPr>
            <w:tcW w:w="3201" w:type="dxa"/>
          </w:tcPr>
          <w:p w:rsidR="001C292A" w:rsidRDefault="00D021C2" w:rsidP="00D021C2">
            <w:pPr>
              <w:pStyle w:val="ListParagraph"/>
              <w:numPr>
                <w:ilvl w:val="0"/>
                <w:numId w:val="23"/>
              </w:numPr>
            </w:pPr>
            <w:r>
              <w:t>Start Program</w:t>
            </w:r>
          </w:p>
          <w:p w:rsidR="00B20E77" w:rsidRDefault="00CC5638" w:rsidP="00CC5638">
            <w:pPr>
              <w:pStyle w:val="ListParagraph"/>
              <w:numPr>
                <w:ilvl w:val="0"/>
                <w:numId w:val="23"/>
              </w:numPr>
            </w:pPr>
            <w:r>
              <w:t>Type “Hello world”</w:t>
            </w:r>
          </w:p>
        </w:tc>
        <w:tc>
          <w:tcPr>
            <w:tcW w:w="2256" w:type="dxa"/>
          </w:tcPr>
          <w:p w:rsidR="0055264D" w:rsidRDefault="00CC5638" w:rsidP="00453423">
            <w:r>
              <w:t>“Hello world” should echoed on the screen</w:t>
            </w:r>
          </w:p>
        </w:tc>
        <w:tc>
          <w:tcPr>
            <w:tcW w:w="1069" w:type="dxa"/>
          </w:tcPr>
          <w:p w:rsidR="0055264D" w:rsidRDefault="0055264D" w:rsidP="00453423">
            <w:r w:rsidRPr="00282F9D">
              <w:rPr>
                <w:b/>
                <w:color w:val="7EC492" w:themeColor="accent5" w:themeTint="99"/>
              </w:rPr>
              <w:t>Pass</w:t>
            </w:r>
          </w:p>
        </w:tc>
      </w:tr>
    </w:tbl>
    <w:p w:rsidR="00B20E77" w:rsidRDefault="00B20E77"/>
    <w:p w:rsidR="00B20E77" w:rsidRPr="00CC5638" w:rsidRDefault="00B20E77">
      <w:pPr>
        <w:rPr>
          <w:b/>
          <w:bCs/>
          <w:i/>
        </w:rPr>
      </w:pPr>
      <w:r w:rsidRPr="00FB3D16">
        <w:rPr>
          <w:rStyle w:val="Strong"/>
          <w:i/>
        </w:rPr>
        <w:t>Test Case 3 | Screenshot</w:t>
      </w:r>
    </w:p>
    <w:p w:rsidR="00B20E77" w:rsidRDefault="00CD0EA7">
      <w:r w:rsidRPr="00CD0EA7">
        <w:rPr>
          <w:noProof/>
          <w:lang w:val="en-CA" w:eastAsia="zh-CN"/>
        </w:rPr>
        <w:drawing>
          <wp:inline distT="0" distB="0" distL="0" distR="0">
            <wp:extent cx="5943600" cy="4043265"/>
            <wp:effectExtent l="0" t="0" r="0" b="0"/>
            <wp:docPr id="7" name="Picture 7" descr="C:\Users\Jerry\Dropbox\BCIT_CST\Term_4\4981\Asn1\screen_shots\tes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erry\Dropbox\BCIT_CST\Term_4\4981\Asn1\screen_shots\test_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4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E77" w:rsidRDefault="00B20E77"/>
    <w:p w:rsidR="00B20E77" w:rsidRDefault="00B20E77"/>
    <w:p w:rsidR="00B20E77" w:rsidRDefault="00B20E77"/>
    <w:p w:rsidR="00B20E77" w:rsidRDefault="00B20E77"/>
    <w:p w:rsidR="00B20E77" w:rsidRDefault="00B20E77"/>
    <w:p w:rsidR="004B6E88" w:rsidRDefault="004B6E88"/>
    <w:p w:rsidR="004B6E88" w:rsidRDefault="004B6E88"/>
    <w:p w:rsidR="00B20E77" w:rsidRDefault="00B20E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5"/>
        <w:gridCol w:w="2059"/>
        <w:gridCol w:w="3201"/>
        <w:gridCol w:w="2256"/>
        <w:gridCol w:w="1069"/>
      </w:tblGrid>
      <w:tr w:rsidR="0055264D" w:rsidTr="00B20E77">
        <w:trPr>
          <w:trHeight w:val="2600"/>
        </w:trPr>
        <w:tc>
          <w:tcPr>
            <w:tcW w:w="765" w:type="dxa"/>
          </w:tcPr>
          <w:p w:rsidR="0055264D" w:rsidRDefault="0055264D" w:rsidP="00453423">
            <w:r>
              <w:t>4</w:t>
            </w:r>
          </w:p>
        </w:tc>
        <w:tc>
          <w:tcPr>
            <w:tcW w:w="2059" w:type="dxa"/>
          </w:tcPr>
          <w:p w:rsidR="001C292A" w:rsidRDefault="00CC5638" w:rsidP="00B20E77">
            <w:r>
              <w:t>Abnormal termination</w:t>
            </w:r>
          </w:p>
        </w:tc>
        <w:tc>
          <w:tcPr>
            <w:tcW w:w="3201" w:type="dxa"/>
          </w:tcPr>
          <w:p w:rsidR="00B20E77" w:rsidRDefault="00B20E77" w:rsidP="00B20E77">
            <w:pPr>
              <w:pStyle w:val="ListParagraph"/>
              <w:numPr>
                <w:ilvl w:val="0"/>
                <w:numId w:val="24"/>
              </w:numPr>
            </w:pPr>
            <w:r>
              <w:t>Start Program</w:t>
            </w:r>
          </w:p>
          <w:p w:rsidR="001C292A" w:rsidRDefault="00CC5638" w:rsidP="00CC5638">
            <w:pPr>
              <w:pStyle w:val="ListParagraph"/>
              <w:numPr>
                <w:ilvl w:val="0"/>
                <w:numId w:val="24"/>
              </w:numPr>
            </w:pPr>
            <w:r>
              <w:t>Type “^K”</w:t>
            </w:r>
          </w:p>
        </w:tc>
        <w:tc>
          <w:tcPr>
            <w:tcW w:w="2256" w:type="dxa"/>
          </w:tcPr>
          <w:p w:rsidR="001C292A" w:rsidRDefault="00CC5638" w:rsidP="00453423">
            <w:r>
              <w:t>Exists all three processes and give core dump error</w:t>
            </w:r>
          </w:p>
        </w:tc>
        <w:tc>
          <w:tcPr>
            <w:tcW w:w="1069" w:type="dxa"/>
          </w:tcPr>
          <w:p w:rsidR="0055264D" w:rsidRDefault="0055264D" w:rsidP="00453423">
            <w:r w:rsidRPr="00282F9D">
              <w:rPr>
                <w:b/>
                <w:color w:val="7EC492" w:themeColor="accent5" w:themeTint="99"/>
              </w:rPr>
              <w:t>Pass</w:t>
            </w:r>
          </w:p>
        </w:tc>
      </w:tr>
    </w:tbl>
    <w:p w:rsidR="004B6E88" w:rsidRDefault="004B6E88" w:rsidP="00B20E77"/>
    <w:p w:rsidR="005474D6" w:rsidRPr="00CC5638" w:rsidRDefault="005474D6" w:rsidP="005474D6">
      <w:pPr>
        <w:rPr>
          <w:b/>
          <w:bCs/>
          <w:i/>
        </w:rPr>
      </w:pPr>
      <w:r>
        <w:rPr>
          <w:rStyle w:val="Strong"/>
          <w:i/>
        </w:rPr>
        <w:t>Test Case 4</w:t>
      </w:r>
      <w:r w:rsidRPr="00FB3D16">
        <w:rPr>
          <w:rStyle w:val="Strong"/>
          <w:i/>
        </w:rPr>
        <w:t xml:space="preserve"> | Screenshot</w:t>
      </w:r>
    </w:p>
    <w:p w:rsidR="00B20E77" w:rsidRDefault="00CD0EA7" w:rsidP="00B20E77">
      <w:r w:rsidRPr="00CD0EA7">
        <w:rPr>
          <w:noProof/>
          <w:lang w:val="en-CA" w:eastAsia="zh-CN"/>
        </w:rPr>
        <w:drawing>
          <wp:inline distT="0" distB="0" distL="0" distR="0">
            <wp:extent cx="5943600" cy="4043265"/>
            <wp:effectExtent l="0" t="0" r="0" b="0"/>
            <wp:docPr id="8" name="Picture 8" descr="C:\Users\Jerry\Dropbox\BCIT_CST\Term_4\4981\Asn1\screen_shots\tes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erry\Dropbox\BCIT_CST\Term_4\4981\Asn1\screen_shots\test_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4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E77" w:rsidRDefault="00B20E77"/>
    <w:p w:rsidR="00297083" w:rsidRDefault="00297083"/>
    <w:p w:rsidR="00CD0EA7" w:rsidRDefault="00CD0EA7"/>
    <w:p w:rsidR="00CD0EA7" w:rsidRDefault="00CD0EA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5"/>
        <w:gridCol w:w="2059"/>
        <w:gridCol w:w="3201"/>
        <w:gridCol w:w="2256"/>
        <w:gridCol w:w="1069"/>
      </w:tblGrid>
      <w:tr w:rsidR="0055264D" w:rsidTr="00B20E77">
        <w:tc>
          <w:tcPr>
            <w:tcW w:w="765" w:type="dxa"/>
          </w:tcPr>
          <w:p w:rsidR="0055264D" w:rsidRDefault="00B83430" w:rsidP="00453423">
            <w:r>
              <w:lastRenderedPageBreak/>
              <w:t>5</w:t>
            </w:r>
          </w:p>
        </w:tc>
        <w:tc>
          <w:tcPr>
            <w:tcW w:w="2059" w:type="dxa"/>
          </w:tcPr>
          <w:p w:rsidR="0055264D" w:rsidRDefault="005474D6" w:rsidP="001C292A">
            <w:r>
              <w:t>Translate from ‘a’ to z</w:t>
            </w:r>
          </w:p>
        </w:tc>
        <w:tc>
          <w:tcPr>
            <w:tcW w:w="3201" w:type="dxa"/>
          </w:tcPr>
          <w:p w:rsidR="003674F4" w:rsidRDefault="003674F4" w:rsidP="003674F4">
            <w:pPr>
              <w:pStyle w:val="ListParagraph"/>
              <w:numPr>
                <w:ilvl w:val="0"/>
                <w:numId w:val="25"/>
              </w:numPr>
            </w:pPr>
            <w:r>
              <w:t>Start Program</w:t>
            </w:r>
          </w:p>
          <w:p w:rsidR="0055264D" w:rsidRPr="00C41921" w:rsidRDefault="005474D6" w:rsidP="003674F4">
            <w:pPr>
              <w:pStyle w:val="ListParagraph"/>
              <w:numPr>
                <w:ilvl w:val="0"/>
                <w:numId w:val="25"/>
              </w:numPr>
            </w:pPr>
            <w:r>
              <w:t>Type “apple E”</w:t>
            </w:r>
          </w:p>
        </w:tc>
        <w:tc>
          <w:tcPr>
            <w:tcW w:w="2256" w:type="dxa"/>
          </w:tcPr>
          <w:p w:rsidR="00616D56" w:rsidRDefault="005474D6" w:rsidP="005474D6">
            <w:r>
              <w:t>Displays “</w:t>
            </w:r>
            <w:r w:rsidR="00CD0EA7">
              <w:t>z</w:t>
            </w:r>
            <w:r>
              <w:t xml:space="preserve">pple” </w:t>
            </w:r>
          </w:p>
        </w:tc>
        <w:tc>
          <w:tcPr>
            <w:tcW w:w="1069" w:type="dxa"/>
          </w:tcPr>
          <w:p w:rsidR="0055264D" w:rsidRDefault="0055264D" w:rsidP="00453423">
            <w:r w:rsidRPr="00282F9D">
              <w:rPr>
                <w:b/>
                <w:color w:val="7EC492" w:themeColor="accent5" w:themeTint="99"/>
              </w:rPr>
              <w:t>Pass</w:t>
            </w:r>
          </w:p>
        </w:tc>
      </w:tr>
    </w:tbl>
    <w:p w:rsidR="005474D6" w:rsidRPr="00CC5638" w:rsidRDefault="005474D6" w:rsidP="005474D6">
      <w:pPr>
        <w:rPr>
          <w:b/>
          <w:bCs/>
          <w:i/>
        </w:rPr>
      </w:pPr>
      <w:r>
        <w:t xml:space="preserve"> </w:t>
      </w:r>
      <w:r>
        <w:rPr>
          <w:rStyle w:val="Strong"/>
          <w:i/>
        </w:rPr>
        <w:t>Test Case 5</w:t>
      </w:r>
      <w:r w:rsidRPr="00FB3D16">
        <w:rPr>
          <w:rStyle w:val="Strong"/>
          <w:i/>
        </w:rPr>
        <w:t xml:space="preserve"> | Screenshot</w:t>
      </w:r>
    </w:p>
    <w:p w:rsidR="00297083" w:rsidRDefault="00104C9C">
      <w:r w:rsidRPr="00104C9C">
        <w:rPr>
          <w:noProof/>
          <w:lang w:val="en-CA" w:eastAsia="zh-CN"/>
        </w:rPr>
        <w:drawing>
          <wp:inline distT="0" distB="0" distL="0" distR="0">
            <wp:extent cx="5943600" cy="4043265"/>
            <wp:effectExtent l="0" t="0" r="0" b="0"/>
            <wp:docPr id="11" name="Picture 11" descr="C:\Users\Jerry\Dropbox\BCIT_CST\Term_4\4981\Asn1\screen_shots\test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erry\Dropbox\BCIT_CST\Term_4\4981\Asn1\screen_shots\test_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4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4F4" w:rsidRDefault="003674F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5"/>
        <w:gridCol w:w="2059"/>
        <w:gridCol w:w="3201"/>
        <w:gridCol w:w="2256"/>
        <w:gridCol w:w="1069"/>
      </w:tblGrid>
      <w:tr w:rsidR="0055264D" w:rsidTr="00B20E77">
        <w:tc>
          <w:tcPr>
            <w:tcW w:w="765" w:type="dxa"/>
          </w:tcPr>
          <w:p w:rsidR="0055264D" w:rsidRDefault="00B83430" w:rsidP="00453423">
            <w:r>
              <w:t>6</w:t>
            </w:r>
          </w:p>
        </w:tc>
        <w:tc>
          <w:tcPr>
            <w:tcW w:w="2059" w:type="dxa"/>
          </w:tcPr>
          <w:p w:rsidR="0055264D" w:rsidRDefault="005474D6" w:rsidP="00616D56">
            <w:r>
              <w:t>Delete character with ‘X’</w:t>
            </w:r>
          </w:p>
        </w:tc>
        <w:tc>
          <w:tcPr>
            <w:tcW w:w="3201" w:type="dxa"/>
          </w:tcPr>
          <w:p w:rsidR="00616D56" w:rsidRDefault="003674F4" w:rsidP="003674F4">
            <w:pPr>
              <w:pStyle w:val="ListParagraph"/>
              <w:numPr>
                <w:ilvl w:val="0"/>
                <w:numId w:val="26"/>
              </w:numPr>
            </w:pPr>
            <w:r>
              <w:t>Start Program</w:t>
            </w:r>
          </w:p>
          <w:p w:rsidR="00550629" w:rsidRPr="00C41921" w:rsidRDefault="005474D6" w:rsidP="003674F4">
            <w:pPr>
              <w:pStyle w:val="ListParagraph"/>
              <w:numPr>
                <w:ilvl w:val="0"/>
                <w:numId w:val="26"/>
              </w:numPr>
            </w:pPr>
            <w:r>
              <w:t>Type “Don’t delete meeeXXE”</w:t>
            </w:r>
          </w:p>
        </w:tc>
        <w:tc>
          <w:tcPr>
            <w:tcW w:w="2256" w:type="dxa"/>
          </w:tcPr>
          <w:p w:rsidR="0055264D" w:rsidRDefault="005474D6" w:rsidP="00453423">
            <w:r>
              <w:t>Displays “Don’t delete me”</w:t>
            </w:r>
          </w:p>
          <w:p w:rsidR="00616D56" w:rsidRDefault="00616D56" w:rsidP="00453423"/>
          <w:p w:rsidR="00616D56" w:rsidRDefault="00616D56" w:rsidP="00453423"/>
        </w:tc>
        <w:tc>
          <w:tcPr>
            <w:tcW w:w="1069" w:type="dxa"/>
          </w:tcPr>
          <w:p w:rsidR="0055264D" w:rsidRDefault="0055264D" w:rsidP="00453423">
            <w:r w:rsidRPr="00282F9D">
              <w:rPr>
                <w:b/>
                <w:color w:val="7EC492" w:themeColor="accent5" w:themeTint="99"/>
              </w:rPr>
              <w:t>Pass</w:t>
            </w:r>
          </w:p>
        </w:tc>
      </w:tr>
    </w:tbl>
    <w:p w:rsidR="005663AC" w:rsidRPr="00CC5638" w:rsidRDefault="005663AC" w:rsidP="005663AC">
      <w:pPr>
        <w:rPr>
          <w:b/>
          <w:bCs/>
          <w:i/>
        </w:rPr>
      </w:pPr>
      <w:r>
        <w:rPr>
          <w:rStyle w:val="Strong"/>
          <w:i/>
        </w:rPr>
        <w:t>Test Case 6</w:t>
      </w:r>
      <w:r w:rsidRPr="00FB3D16">
        <w:rPr>
          <w:rStyle w:val="Strong"/>
          <w:i/>
        </w:rPr>
        <w:t xml:space="preserve"> | Screenshot</w:t>
      </w:r>
    </w:p>
    <w:p w:rsidR="00A16457" w:rsidRDefault="00104C9C">
      <w:r w:rsidRPr="00104C9C">
        <w:rPr>
          <w:noProof/>
          <w:lang w:val="en-CA" w:eastAsia="zh-CN"/>
        </w:rPr>
        <w:lastRenderedPageBreak/>
        <w:drawing>
          <wp:inline distT="0" distB="0" distL="0" distR="0">
            <wp:extent cx="5943600" cy="4043265"/>
            <wp:effectExtent l="0" t="0" r="0" b="0"/>
            <wp:docPr id="12" name="Picture 12" descr="C:\Users\Jerry\Dropbox\BCIT_CST\Term_4\4981\Asn1\screen_shots\test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erry\Dropbox\BCIT_CST\Term_4\4981\Asn1\screen_shots\test_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4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457" w:rsidRDefault="00A1645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5"/>
        <w:gridCol w:w="2059"/>
        <w:gridCol w:w="3201"/>
        <w:gridCol w:w="2256"/>
        <w:gridCol w:w="1069"/>
      </w:tblGrid>
      <w:tr w:rsidR="00A16457" w:rsidRPr="00C731FE" w:rsidTr="00471A2D">
        <w:trPr>
          <w:trHeight w:val="1853"/>
        </w:trPr>
        <w:tc>
          <w:tcPr>
            <w:tcW w:w="765" w:type="dxa"/>
          </w:tcPr>
          <w:p w:rsidR="00A16457" w:rsidRDefault="00B83430" w:rsidP="00471A2D">
            <w:r>
              <w:t>7</w:t>
            </w:r>
          </w:p>
        </w:tc>
        <w:tc>
          <w:tcPr>
            <w:tcW w:w="2059" w:type="dxa"/>
          </w:tcPr>
          <w:p w:rsidR="00A16457" w:rsidRDefault="00DD4BD2" w:rsidP="00471A2D">
            <w:r>
              <w:t>Line kill with ‘K’</w:t>
            </w:r>
          </w:p>
        </w:tc>
        <w:tc>
          <w:tcPr>
            <w:tcW w:w="3201" w:type="dxa"/>
          </w:tcPr>
          <w:p w:rsidR="00A16457" w:rsidRDefault="00A16457" w:rsidP="00471A2D">
            <w:pPr>
              <w:pStyle w:val="ListParagraph"/>
              <w:numPr>
                <w:ilvl w:val="0"/>
                <w:numId w:val="34"/>
              </w:numPr>
            </w:pPr>
            <w:r>
              <w:t>Start Program</w:t>
            </w:r>
          </w:p>
          <w:p w:rsidR="00A16457" w:rsidRDefault="00DD4BD2" w:rsidP="00471A2D">
            <w:pPr>
              <w:pStyle w:val="ListParagraph"/>
              <w:numPr>
                <w:ilvl w:val="0"/>
                <w:numId w:val="34"/>
              </w:numPr>
            </w:pPr>
            <w:r>
              <w:t>Type “I will be deleted K What happened? E”</w:t>
            </w:r>
          </w:p>
          <w:p w:rsidR="00A16457" w:rsidRPr="00CE4175" w:rsidRDefault="00A16457" w:rsidP="00471A2D">
            <w:pPr>
              <w:pStyle w:val="ListParagraph"/>
            </w:pPr>
          </w:p>
        </w:tc>
        <w:tc>
          <w:tcPr>
            <w:tcW w:w="2256" w:type="dxa"/>
          </w:tcPr>
          <w:p w:rsidR="00A16457" w:rsidRDefault="00DD4BD2" w:rsidP="00471A2D">
            <w:r>
              <w:t>Displays “Whzt happened?”</w:t>
            </w:r>
          </w:p>
          <w:p w:rsidR="00A16457" w:rsidRPr="00DE679D" w:rsidRDefault="00A16457" w:rsidP="00471A2D"/>
        </w:tc>
        <w:tc>
          <w:tcPr>
            <w:tcW w:w="1069" w:type="dxa"/>
          </w:tcPr>
          <w:p w:rsidR="00A16457" w:rsidRPr="00C731FE" w:rsidRDefault="00A16457" w:rsidP="00471A2D">
            <w:r w:rsidRPr="00282F9D">
              <w:rPr>
                <w:b/>
                <w:color w:val="7EC492" w:themeColor="accent5" w:themeTint="99"/>
              </w:rPr>
              <w:t>Pass</w:t>
            </w:r>
          </w:p>
        </w:tc>
      </w:tr>
    </w:tbl>
    <w:p w:rsidR="00DD4BD2" w:rsidRPr="00CC5638" w:rsidRDefault="00DD4BD2" w:rsidP="00DD4BD2">
      <w:pPr>
        <w:rPr>
          <w:b/>
          <w:bCs/>
          <w:i/>
        </w:rPr>
      </w:pPr>
      <w:r>
        <w:rPr>
          <w:rStyle w:val="Strong"/>
          <w:i/>
        </w:rPr>
        <w:t>Test Case 7</w:t>
      </w:r>
      <w:r w:rsidRPr="00FB3D16">
        <w:rPr>
          <w:rStyle w:val="Strong"/>
          <w:i/>
        </w:rPr>
        <w:t xml:space="preserve"> | Screenshot</w:t>
      </w:r>
    </w:p>
    <w:p w:rsidR="00A16457" w:rsidRDefault="00104C9C">
      <w:r w:rsidRPr="00104C9C">
        <w:rPr>
          <w:noProof/>
          <w:lang w:val="en-CA" w:eastAsia="zh-CN"/>
        </w:rPr>
        <w:lastRenderedPageBreak/>
        <w:drawing>
          <wp:inline distT="0" distB="0" distL="0" distR="0">
            <wp:extent cx="5943600" cy="4043265"/>
            <wp:effectExtent l="0" t="0" r="0" b="0"/>
            <wp:docPr id="13" name="Picture 13" descr="C:\Users\Jerry\Dropbox\BCIT_CST\Term_4\4981\Asn1\screen_shots\test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erry\Dropbox\BCIT_CST\Term_4\4981\Asn1\screen_shots\test_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4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438" w:rsidRDefault="00986438" w:rsidP="002A4258"/>
    <w:sectPr w:rsidR="00986438" w:rsidSect="003B08D7">
      <w:pgSz w:w="12240" w:h="15840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0456" w:rsidRDefault="00FA0456">
      <w:pPr>
        <w:spacing w:after="0" w:line="240" w:lineRule="auto"/>
      </w:pPr>
      <w:r>
        <w:separator/>
      </w:r>
    </w:p>
  </w:endnote>
  <w:endnote w:type="continuationSeparator" w:id="0">
    <w:p w:rsidR="00FA0456" w:rsidRDefault="00FA04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TKait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0456" w:rsidRDefault="00FA0456">
      <w:pPr>
        <w:spacing w:after="0" w:line="240" w:lineRule="auto"/>
      </w:pPr>
      <w:r>
        <w:separator/>
      </w:r>
    </w:p>
  </w:footnote>
  <w:footnote w:type="continuationSeparator" w:id="0">
    <w:p w:rsidR="00FA0456" w:rsidRDefault="00FA04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64BAE"/>
    <w:multiLevelType w:val="hybridMultilevel"/>
    <w:tmpl w:val="9F866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03722"/>
    <w:multiLevelType w:val="hybridMultilevel"/>
    <w:tmpl w:val="80022C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926B91"/>
    <w:multiLevelType w:val="hybridMultilevel"/>
    <w:tmpl w:val="CB32C5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9B1908"/>
    <w:multiLevelType w:val="hybridMultilevel"/>
    <w:tmpl w:val="317CB1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2F6A0E"/>
    <w:multiLevelType w:val="hybridMultilevel"/>
    <w:tmpl w:val="717891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421EA4"/>
    <w:multiLevelType w:val="hybridMultilevel"/>
    <w:tmpl w:val="6E985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354413"/>
    <w:multiLevelType w:val="hybridMultilevel"/>
    <w:tmpl w:val="A27E63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231651"/>
    <w:multiLevelType w:val="hybridMultilevel"/>
    <w:tmpl w:val="DB142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17003D"/>
    <w:multiLevelType w:val="hybridMultilevel"/>
    <w:tmpl w:val="DB142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180404"/>
    <w:multiLevelType w:val="hybridMultilevel"/>
    <w:tmpl w:val="3E1ADC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350EB8"/>
    <w:multiLevelType w:val="hybridMultilevel"/>
    <w:tmpl w:val="80022C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981A75"/>
    <w:multiLevelType w:val="hybridMultilevel"/>
    <w:tmpl w:val="DB142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F502C8"/>
    <w:multiLevelType w:val="hybridMultilevel"/>
    <w:tmpl w:val="80022C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9A52F2"/>
    <w:multiLevelType w:val="multilevel"/>
    <w:tmpl w:val="9E70945A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1CADE4" w:themeColor="accent1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color w:val="1CADE4" w:themeColor="accent1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color w:val="1CADE4" w:themeColor="accent1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  <w:color w:val="1CADE4" w:themeColor="accent1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  <w:color w:val="1CADE4" w:themeColor="accent1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  <w:color w:val="1CADE4" w:themeColor="accent1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  <w:color w:val="1CADE4" w:themeColor="accent1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  <w:color w:val="1CADE4" w:themeColor="accent1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  <w:color w:val="1CADE4" w:themeColor="accent1"/>
      </w:rPr>
    </w:lvl>
  </w:abstractNum>
  <w:abstractNum w:abstractNumId="14" w15:restartNumberingAfterBreak="0">
    <w:nsid w:val="47B9474F"/>
    <w:multiLevelType w:val="hybridMultilevel"/>
    <w:tmpl w:val="80022C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9F4C66"/>
    <w:multiLevelType w:val="hybridMultilevel"/>
    <w:tmpl w:val="80022C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5560C2"/>
    <w:multiLevelType w:val="hybridMultilevel"/>
    <w:tmpl w:val="8A8A6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E47797"/>
    <w:multiLevelType w:val="hybridMultilevel"/>
    <w:tmpl w:val="1FFA2B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12499E"/>
    <w:multiLevelType w:val="hybridMultilevel"/>
    <w:tmpl w:val="E39EB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BA3E2D"/>
    <w:multiLevelType w:val="hybridMultilevel"/>
    <w:tmpl w:val="80022C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465B16"/>
    <w:multiLevelType w:val="hybridMultilevel"/>
    <w:tmpl w:val="80022C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4339DC"/>
    <w:multiLevelType w:val="hybridMultilevel"/>
    <w:tmpl w:val="5B3A3E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B14ADD"/>
    <w:multiLevelType w:val="hybridMultilevel"/>
    <w:tmpl w:val="80022C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3E90DE1"/>
    <w:multiLevelType w:val="hybridMultilevel"/>
    <w:tmpl w:val="E9F609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B35346"/>
    <w:multiLevelType w:val="hybridMultilevel"/>
    <w:tmpl w:val="80022C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D127B29"/>
    <w:multiLevelType w:val="hybridMultilevel"/>
    <w:tmpl w:val="A2342E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FD01E1F"/>
    <w:multiLevelType w:val="hybridMultilevel"/>
    <w:tmpl w:val="4258B7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3"/>
  </w:num>
  <w:num w:numId="3">
    <w:abstractNumId w:val="13"/>
  </w:num>
  <w:num w:numId="4">
    <w:abstractNumId w:val="13"/>
  </w:num>
  <w:num w:numId="5">
    <w:abstractNumId w:val="13"/>
  </w:num>
  <w:num w:numId="6">
    <w:abstractNumId w:val="13"/>
  </w:num>
  <w:num w:numId="7">
    <w:abstractNumId w:val="13"/>
  </w:num>
  <w:num w:numId="8">
    <w:abstractNumId w:val="13"/>
  </w:num>
  <w:num w:numId="9">
    <w:abstractNumId w:val="13"/>
  </w:num>
  <w:num w:numId="10">
    <w:abstractNumId w:val="13"/>
  </w:num>
  <w:num w:numId="11">
    <w:abstractNumId w:val="13"/>
  </w:num>
  <w:num w:numId="12">
    <w:abstractNumId w:val="13"/>
  </w:num>
  <w:num w:numId="13">
    <w:abstractNumId w:val="13"/>
    <w:lvlOverride w:ilvl="0">
      <w:startOverride w:val="1"/>
    </w:lvlOverride>
  </w:num>
  <w:num w:numId="14">
    <w:abstractNumId w:val="4"/>
  </w:num>
  <w:num w:numId="15">
    <w:abstractNumId w:val="19"/>
  </w:num>
  <w:num w:numId="16">
    <w:abstractNumId w:val="16"/>
  </w:num>
  <w:num w:numId="17">
    <w:abstractNumId w:val="5"/>
  </w:num>
  <w:num w:numId="18">
    <w:abstractNumId w:val="26"/>
  </w:num>
  <w:num w:numId="19">
    <w:abstractNumId w:val="2"/>
  </w:num>
  <w:num w:numId="20">
    <w:abstractNumId w:val="24"/>
  </w:num>
  <w:num w:numId="21">
    <w:abstractNumId w:val="10"/>
  </w:num>
  <w:num w:numId="22">
    <w:abstractNumId w:val="18"/>
  </w:num>
  <w:num w:numId="23">
    <w:abstractNumId w:val="6"/>
  </w:num>
  <w:num w:numId="24">
    <w:abstractNumId w:val="22"/>
  </w:num>
  <w:num w:numId="25">
    <w:abstractNumId w:val="3"/>
  </w:num>
  <w:num w:numId="26">
    <w:abstractNumId w:val="9"/>
  </w:num>
  <w:num w:numId="27">
    <w:abstractNumId w:val="27"/>
  </w:num>
  <w:num w:numId="28">
    <w:abstractNumId w:val="0"/>
  </w:num>
  <w:num w:numId="29">
    <w:abstractNumId w:val="8"/>
  </w:num>
  <w:num w:numId="30">
    <w:abstractNumId w:val="11"/>
  </w:num>
  <w:num w:numId="31">
    <w:abstractNumId w:val="7"/>
  </w:num>
  <w:num w:numId="32">
    <w:abstractNumId w:val="15"/>
  </w:num>
  <w:num w:numId="33">
    <w:abstractNumId w:val="20"/>
  </w:num>
  <w:num w:numId="34">
    <w:abstractNumId w:val="1"/>
  </w:num>
  <w:num w:numId="35">
    <w:abstractNumId w:val="23"/>
  </w:num>
  <w:num w:numId="36">
    <w:abstractNumId w:val="12"/>
  </w:num>
  <w:num w:numId="37">
    <w:abstractNumId w:val="21"/>
  </w:num>
  <w:num w:numId="38">
    <w:abstractNumId w:val="25"/>
  </w:num>
  <w:num w:numId="3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8D7"/>
    <w:rsid w:val="00026814"/>
    <w:rsid w:val="00051E80"/>
    <w:rsid w:val="000A4281"/>
    <w:rsid w:val="000C26BC"/>
    <w:rsid w:val="00104C9C"/>
    <w:rsid w:val="001327B6"/>
    <w:rsid w:val="001C292A"/>
    <w:rsid w:val="002509D4"/>
    <w:rsid w:val="0025646B"/>
    <w:rsid w:val="002701FE"/>
    <w:rsid w:val="00282F9D"/>
    <w:rsid w:val="00297083"/>
    <w:rsid w:val="002A4258"/>
    <w:rsid w:val="002B34CF"/>
    <w:rsid w:val="002C5FEC"/>
    <w:rsid w:val="002D3FED"/>
    <w:rsid w:val="002E01BA"/>
    <w:rsid w:val="002F5652"/>
    <w:rsid w:val="002F6AD2"/>
    <w:rsid w:val="00327422"/>
    <w:rsid w:val="00332CC9"/>
    <w:rsid w:val="00360D98"/>
    <w:rsid w:val="003674F4"/>
    <w:rsid w:val="003A004C"/>
    <w:rsid w:val="003B08D7"/>
    <w:rsid w:val="003D096C"/>
    <w:rsid w:val="00400CA3"/>
    <w:rsid w:val="004274CA"/>
    <w:rsid w:val="00443C12"/>
    <w:rsid w:val="0045317D"/>
    <w:rsid w:val="00475D7A"/>
    <w:rsid w:val="004A3E7A"/>
    <w:rsid w:val="004B65D3"/>
    <w:rsid w:val="004B6E88"/>
    <w:rsid w:val="004F77BD"/>
    <w:rsid w:val="005474D6"/>
    <w:rsid w:val="00550629"/>
    <w:rsid w:val="0055264D"/>
    <w:rsid w:val="005663AC"/>
    <w:rsid w:val="00593028"/>
    <w:rsid w:val="005E5A52"/>
    <w:rsid w:val="005F2D69"/>
    <w:rsid w:val="00616D56"/>
    <w:rsid w:val="0062757F"/>
    <w:rsid w:val="00660965"/>
    <w:rsid w:val="006947B2"/>
    <w:rsid w:val="006C3150"/>
    <w:rsid w:val="006D19AA"/>
    <w:rsid w:val="00710535"/>
    <w:rsid w:val="007718DC"/>
    <w:rsid w:val="00791D52"/>
    <w:rsid w:val="007B2ADF"/>
    <w:rsid w:val="007C213A"/>
    <w:rsid w:val="007C3A1E"/>
    <w:rsid w:val="00851998"/>
    <w:rsid w:val="00876002"/>
    <w:rsid w:val="00890947"/>
    <w:rsid w:val="00936FB2"/>
    <w:rsid w:val="00986438"/>
    <w:rsid w:val="00994C5B"/>
    <w:rsid w:val="009B2A7E"/>
    <w:rsid w:val="00A13ED2"/>
    <w:rsid w:val="00A16457"/>
    <w:rsid w:val="00A23831"/>
    <w:rsid w:val="00A80516"/>
    <w:rsid w:val="00AC4184"/>
    <w:rsid w:val="00AC721C"/>
    <w:rsid w:val="00AE33B8"/>
    <w:rsid w:val="00AF5F33"/>
    <w:rsid w:val="00B053A4"/>
    <w:rsid w:val="00B14AE3"/>
    <w:rsid w:val="00B16CDA"/>
    <w:rsid w:val="00B20E77"/>
    <w:rsid w:val="00B35DF8"/>
    <w:rsid w:val="00B57B82"/>
    <w:rsid w:val="00B83430"/>
    <w:rsid w:val="00C400E7"/>
    <w:rsid w:val="00C41921"/>
    <w:rsid w:val="00C50DF6"/>
    <w:rsid w:val="00C72B57"/>
    <w:rsid w:val="00C731FE"/>
    <w:rsid w:val="00C865A2"/>
    <w:rsid w:val="00CC0C73"/>
    <w:rsid w:val="00CC5638"/>
    <w:rsid w:val="00CD0EA7"/>
    <w:rsid w:val="00CE4175"/>
    <w:rsid w:val="00CF437A"/>
    <w:rsid w:val="00D00117"/>
    <w:rsid w:val="00D021C2"/>
    <w:rsid w:val="00D14949"/>
    <w:rsid w:val="00D3700A"/>
    <w:rsid w:val="00D55DC0"/>
    <w:rsid w:val="00D60156"/>
    <w:rsid w:val="00D77F8F"/>
    <w:rsid w:val="00D878FC"/>
    <w:rsid w:val="00DA2B1F"/>
    <w:rsid w:val="00DA6CE4"/>
    <w:rsid w:val="00DC05DB"/>
    <w:rsid w:val="00DD4BD2"/>
    <w:rsid w:val="00DE679D"/>
    <w:rsid w:val="00E0579C"/>
    <w:rsid w:val="00E1146B"/>
    <w:rsid w:val="00E15598"/>
    <w:rsid w:val="00E82824"/>
    <w:rsid w:val="00E91914"/>
    <w:rsid w:val="00EC093F"/>
    <w:rsid w:val="00ED54A2"/>
    <w:rsid w:val="00F01E58"/>
    <w:rsid w:val="00F6308F"/>
    <w:rsid w:val="00F93A45"/>
    <w:rsid w:val="00FA0456"/>
    <w:rsid w:val="00FB3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8C08522-3690-4F01-B5EC-766B3393A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53A4"/>
    <w:rPr>
      <w:rFonts w:ascii="Segoe UI" w:hAnsi="Segoe UI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053A4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b/>
      <w:bCs/>
      <w:sz w:val="36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pPr>
      <w:keepNext/>
      <w:keepLines/>
      <w:numPr>
        <w:ilvl w:val="1"/>
        <w:numId w:val="12"/>
      </w:numPr>
      <w:spacing w:before="40" w:after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pPr>
      <w:keepNext/>
      <w:keepLines/>
      <w:numPr>
        <w:ilvl w:val="2"/>
        <w:numId w:val="12"/>
      </w:numPr>
      <w:spacing w:before="40" w:after="0"/>
      <w:outlineLvl w:val="2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pPr>
      <w:keepNext/>
      <w:keepLines/>
      <w:numPr>
        <w:ilvl w:val="3"/>
        <w:numId w:val="12"/>
      </w:numPr>
      <w:spacing w:before="4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semiHidden/>
    <w:unhideWhenUsed/>
    <w:qFormat/>
    <w:pPr>
      <w:keepNext/>
      <w:keepLines/>
      <w:numPr>
        <w:ilvl w:val="4"/>
        <w:numId w:val="12"/>
      </w:numPr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autoRedefine/>
    <w:uiPriority w:val="9"/>
    <w:semiHidden/>
    <w:unhideWhenUsed/>
    <w:qFormat/>
    <w:pPr>
      <w:keepNext/>
      <w:keepLines/>
      <w:numPr>
        <w:ilvl w:val="5"/>
        <w:numId w:val="12"/>
      </w:numPr>
      <w:spacing w:before="40" w:after="0"/>
      <w:outlineLvl w:val="5"/>
    </w:pPr>
    <w:rPr>
      <w:rFonts w:asciiTheme="majorHAnsi" w:eastAsiaTheme="majorEastAsia" w:hAnsiTheme="majorHAnsi" w:cstheme="majorBidi"/>
      <w:sz w:val="20"/>
      <w:szCs w:val="20"/>
    </w:rPr>
  </w:style>
  <w:style w:type="paragraph" w:styleId="Heading7">
    <w:name w:val="heading 7"/>
    <w:basedOn w:val="Normal"/>
    <w:next w:val="Normal"/>
    <w:link w:val="Heading7Char"/>
    <w:autoRedefine/>
    <w:uiPriority w:val="9"/>
    <w:semiHidden/>
    <w:unhideWhenUsed/>
    <w:qFormat/>
    <w:pPr>
      <w:keepNext/>
      <w:keepLines/>
      <w:numPr>
        <w:ilvl w:val="6"/>
        <w:numId w:val="1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autoRedefine/>
    <w:uiPriority w:val="9"/>
    <w:semiHidden/>
    <w:unhideWhenUsed/>
    <w:qFormat/>
    <w:pPr>
      <w:keepNext/>
      <w:keepLines/>
      <w:numPr>
        <w:ilvl w:val="7"/>
        <w:numId w:val="12"/>
      </w:numPr>
      <w:spacing w:before="40" w:after="0"/>
      <w:outlineLvl w:val="7"/>
    </w:pPr>
    <w:rPr>
      <w:rFonts w:asciiTheme="majorHAnsi" w:eastAsiaTheme="majorEastAsia" w:hAnsiTheme="majorHAnsi" w:cstheme="majorBidi"/>
      <w:caps/>
      <w:color w:val="272727" w:themeColor="text1" w:themeTint="D8"/>
      <w:sz w:val="18"/>
      <w:szCs w:val="18"/>
    </w:rPr>
  </w:style>
  <w:style w:type="paragraph" w:styleId="Heading9">
    <w:name w:val="heading 9"/>
    <w:basedOn w:val="Normal"/>
    <w:next w:val="Normal"/>
    <w:link w:val="Heading9Char"/>
    <w:autoRedefine/>
    <w:uiPriority w:val="9"/>
    <w:semiHidden/>
    <w:unhideWhenUsed/>
    <w:qFormat/>
    <w:pPr>
      <w:keepNext/>
      <w:keepLines/>
      <w:numPr>
        <w:ilvl w:val="8"/>
        <w:numId w:val="1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ap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53A4"/>
    <w:rPr>
      <w:rFonts w:ascii="Segoe UI" w:eastAsiaTheme="majorEastAsia" w:hAnsi="Segoe UI" w:cstheme="majorBidi"/>
      <w:b/>
      <w:bCs/>
      <w:sz w:val="36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aps/>
      <w:color w:val="272727" w:themeColor="text1" w:themeTint="D8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ap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i/>
      <w:iCs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rPr>
      <w:i/>
      <w:iCs/>
      <w:color w:val="5A5A5A" w:themeColor="text1" w:themeTint="A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pPr>
      <w:pBdr>
        <w:top w:val="single" w:sz="48" w:space="1" w:color="F2F2F2" w:themeColor="background1" w:themeShade="F2"/>
        <w:left w:val="single" w:sz="48" w:space="4" w:color="F2F2F2" w:themeColor="background1" w:themeShade="F2"/>
        <w:bottom w:val="single" w:sz="48" w:space="1" w:color="F2F2F2" w:themeColor="background1" w:themeShade="F2"/>
        <w:right w:val="single" w:sz="48" w:space="4" w:color="F2F2F2" w:themeColor="background1" w:themeShade="F2"/>
      </w:pBdr>
      <w:shd w:val="clear" w:color="auto" w:fill="F2F2F2" w:themeFill="background1" w:themeFillShade="F2"/>
      <w:spacing w:before="200"/>
      <w:ind w:left="864" w:right="864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hd w:val="clear" w:color="auto" w:fill="F2F2F2" w:themeFill="background1" w:themeFillShade="F2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1CADE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8" w:space="1" w:color="D1EEF9" w:themeColor="accent1" w:themeTint="33"/>
        <w:left w:val="single" w:sz="48" w:space="4" w:color="D1EEF9" w:themeColor="accent1" w:themeTint="33"/>
        <w:bottom w:val="single" w:sz="48" w:space="1" w:color="D1EEF9" w:themeColor="accent1" w:themeTint="33"/>
        <w:right w:val="single" w:sz="48" w:space="4" w:color="D1EEF9" w:themeColor="accent1" w:themeTint="33"/>
      </w:pBdr>
      <w:shd w:val="clear" w:color="auto" w:fill="D1EEF9" w:themeFill="accent1" w:themeFillTint="33"/>
      <w:spacing w:before="200"/>
      <w:ind w:left="864" w:right="864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shd w:val="clear" w:color="auto" w:fill="D1EEF9" w:themeFill="accent1" w:themeFillTint="33"/>
    </w:rPr>
  </w:style>
  <w:style w:type="paragraph" w:styleId="NoSpacing">
    <w:name w:val="No Spacing"/>
    <w:link w:val="NoSpacingChar"/>
    <w:uiPriority w:val="1"/>
    <w:qFormat/>
    <w:rsid w:val="00B053A4"/>
    <w:pPr>
      <w:spacing w:after="0" w:line="240" w:lineRule="auto"/>
    </w:pPr>
    <w:rPr>
      <w:rFonts w:ascii="Segoe UI" w:hAnsi="Segoe UI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1CADE4" w:themeColor="accent1"/>
      <w:spacing w:val="5"/>
    </w:rPr>
  </w:style>
  <w:style w:type="character" w:customStyle="1" w:styleId="NoSpacingChar">
    <w:name w:val="No Spacing Char"/>
    <w:basedOn w:val="DefaultParagraphFont"/>
    <w:link w:val="NoSpacing"/>
    <w:uiPriority w:val="1"/>
    <w:rsid w:val="00B053A4"/>
    <w:rPr>
      <w:rFonts w:ascii="Segoe UI" w:hAnsi="Segoe UI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B08D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B08D7"/>
    <w:rPr>
      <w:color w:val="6EAC1C" w:themeColor="hyperlink"/>
      <w:u w:val="single"/>
    </w:rPr>
  </w:style>
  <w:style w:type="table" w:styleId="TableGrid">
    <w:name w:val="Table Grid"/>
    <w:basedOn w:val="TableNormal"/>
    <w:uiPriority w:val="39"/>
    <w:rsid w:val="004B65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275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apple-tab-span">
    <w:name w:val="apple-tab-span"/>
    <w:basedOn w:val="DefaultParagraphFont"/>
    <w:rsid w:val="006275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30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scar\AppData\Roaming\Microsoft\Templates\Spec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3EA57F-50D6-4332-9CCE-01AA9228397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23C7054-FBF2-4631-841E-26063CBA79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Spec design (blank).dotx</Template>
  <TotalTime>1</TotalTime>
  <Pages>7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DOCUMENTATION</vt:lpstr>
    </vt:vector>
  </TitlesOfParts>
  <Company>COMP 3980</Company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DOCUMENTATION</dc:title>
  <dc:subject>COMP 4981 Terminal Processor</dc:subject>
  <dc:creator>Oscar Kwan</dc:creator>
  <cp:keywords/>
  <dc:description/>
  <cp:lastModifiedBy>jerry jia</cp:lastModifiedBy>
  <cp:revision>2</cp:revision>
  <cp:lastPrinted>2015-11-09T07:57:00Z</cp:lastPrinted>
  <dcterms:created xsi:type="dcterms:W3CDTF">2016-01-17T02:11:00Z</dcterms:created>
  <dcterms:modified xsi:type="dcterms:W3CDTF">2016-01-17T02:11:00Z</dcterms:modified>
  <cp:category>Assignment 2</cp:category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TC039859479991</vt:lpwstr>
  </property>
</Properties>
</file>